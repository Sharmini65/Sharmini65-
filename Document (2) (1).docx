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43EA" w14:textId="77777777" w:rsidR="00FE1650" w:rsidRDefault="00FE1650" w:rsidP="007C07B2">
      <w:pPr>
        <w:sectPr w:rsidR="00FE1650">
          <w:headerReference w:type="default" r:id="rId8"/>
          <w:headerReference w:type="first" r:id="rId9"/>
          <w:footnotePr>
            <w:pos w:val="beneathText"/>
          </w:footnotePr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  <w15:footnoteColumns w:val="1"/>
        </w:sectPr>
      </w:pPr>
    </w:p>
    <w:p w14:paraId="55BFE8B9" w14:textId="0DD3F69F" w:rsidR="007C07B2" w:rsidRDefault="0075561B" w:rsidP="00C62EF3">
      <w:pPr>
        <w:ind w:left="720" w:firstLine="0"/>
      </w:pPr>
      <w:r>
        <w:t>Gnanamani College Of  Technology</w:t>
      </w:r>
    </w:p>
    <w:p w14:paraId="18D54A0F" w14:textId="09803885" w:rsidR="007C07B2" w:rsidRDefault="007C07B2" w:rsidP="007C07B2"/>
    <w:p w14:paraId="579D177F" w14:textId="0026ABAD" w:rsidR="007C07B2" w:rsidRDefault="007C07B2" w:rsidP="007C07B2"/>
    <w:p w14:paraId="217E91F7" w14:textId="77777777" w:rsidR="007C07B2" w:rsidRPr="007C07B2" w:rsidRDefault="007C07B2" w:rsidP="007C07B2"/>
    <w:p w14:paraId="6EA7FA3E" w14:textId="06068676" w:rsidR="007D22CE" w:rsidRPr="00247046" w:rsidRDefault="00C931B5" w:rsidP="00953221">
      <w:pPr>
        <w:ind w:firstLine="0"/>
        <w:rPr>
          <w:sz w:val="32"/>
          <w:szCs w:val="32"/>
        </w:rPr>
      </w:pPr>
      <w:r>
        <w:rPr>
          <w:b/>
          <w:sz w:val="44"/>
          <w:szCs w:val="44"/>
          <w:u w:val="single"/>
        </w:rPr>
        <w:t xml:space="preserve">Topic </w:t>
      </w:r>
    </w:p>
    <w:p w14:paraId="2A34C9DF" w14:textId="6A2BC4FA" w:rsidR="000A24EE" w:rsidRPr="00543679" w:rsidRDefault="00543679" w:rsidP="000A24EE">
      <w:pPr>
        <w:pStyle w:val="Title2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B7F1C">
        <w:rPr>
          <w:b/>
          <w:bCs/>
          <w:sz w:val="28"/>
          <w:szCs w:val="28"/>
        </w:rPr>
        <w:t xml:space="preserve">Environmental monitoring </w:t>
      </w:r>
    </w:p>
    <w:p w14:paraId="691C6232" w14:textId="77777777" w:rsidR="000A24EE" w:rsidRDefault="000A24EE" w:rsidP="000A24EE">
      <w:pPr>
        <w:pStyle w:val="Title2"/>
        <w:jc w:val="left"/>
        <w:rPr>
          <w:b/>
          <w:bCs/>
        </w:rPr>
      </w:pPr>
    </w:p>
    <w:p w14:paraId="14FDAA2B" w14:textId="0F077422" w:rsidR="000A24EE" w:rsidRPr="000438D0" w:rsidRDefault="000438D0" w:rsidP="000A24EE">
      <w:pPr>
        <w:pStyle w:val="Title2"/>
        <w:jc w:val="left"/>
        <w:rPr>
          <w:b/>
          <w:bCs/>
          <w:sz w:val="32"/>
          <w:szCs w:val="32"/>
        </w:rPr>
      </w:pPr>
      <w:r w:rsidRPr="000438D0">
        <w:rPr>
          <w:b/>
          <w:bCs/>
          <w:sz w:val="32"/>
          <w:szCs w:val="32"/>
        </w:rPr>
        <w:t xml:space="preserve">Team members </w:t>
      </w:r>
      <w:r w:rsidR="0065161D">
        <w:rPr>
          <w:b/>
          <w:bCs/>
          <w:sz w:val="32"/>
          <w:szCs w:val="32"/>
        </w:rPr>
        <w:t>:</w:t>
      </w:r>
    </w:p>
    <w:p w14:paraId="5ACC760E" w14:textId="77777777" w:rsidR="00A97801" w:rsidRDefault="00A97801" w:rsidP="00A97801">
      <w:pPr>
        <w:pStyle w:val="Title2"/>
        <w:numPr>
          <w:ilvl w:val="0"/>
          <w:numId w:val="14"/>
        </w:numPr>
        <w:jc w:val="left"/>
        <w:rPr>
          <w:b/>
          <w:bCs/>
        </w:rPr>
      </w:pPr>
      <w:r>
        <w:rPr>
          <w:b/>
          <w:bCs/>
        </w:rPr>
        <w:t>Sharmini M</w:t>
      </w:r>
    </w:p>
    <w:p w14:paraId="42028B8F" w14:textId="77777777" w:rsidR="003101DE" w:rsidRDefault="00A97801" w:rsidP="00A97801">
      <w:pPr>
        <w:pStyle w:val="Title2"/>
        <w:numPr>
          <w:ilvl w:val="0"/>
          <w:numId w:val="14"/>
        </w:numPr>
        <w:jc w:val="left"/>
        <w:rPr>
          <w:b/>
          <w:bCs/>
        </w:rPr>
      </w:pPr>
      <w:r>
        <w:rPr>
          <w:b/>
          <w:bCs/>
        </w:rPr>
        <w:t xml:space="preserve">Velvizhi </w:t>
      </w:r>
      <w:r w:rsidR="003101DE">
        <w:rPr>
          <w:b/>
          <w:bCs/>
        </w:rPr>
        <w:t>A</w:t>
      </w:r>
    </w:p>
    <w:p w14:paraId="0057B8CE" w14:textId="77777777" w:rsidR="003101DE" w:rsidRDefault="003101DE" w:rsidP="00A97801">
      <w:pPr>
        <w:pStyle w:val="Title2"/>
        <w:numPr>
          <w:ilvl w:val="0"/>
          <w:numId w:val="14"/>
        </w:numPr>
        <w:jc w:val="left"/>
        <w:rPr>
          <w:b/>
          <w:bCs/>
        </w:rPr>
      </w:pPr>
      <w:r>
        <w:rPr>
          <w:b/>
          <w:bCs/>
        </w:rPr>
        <w:t>Sangari M</w:t>
      </w:r>
    </w:p>
    <w:p w14:paraId="429AF5BB" w14:textId="79BBB8F4" w:rsidR="00CE0F98" w:rsidRDefault="003101DE" w:rsidP="00CE0F98">
      <w:pPr>
        <w:pStyle w:val="Title2"/>
        <w:numPr>
          <w:ilvl w:val="0"/>
          <w:numId w:val="14"/>
        </w:numPr>
        <w:jc w:val="left"/>
        <w:rPr>
          <w:b/>
          <w:bCs/>
        </w:rPr>
      </w:pPr>
      <w:r>
        <w:rPr>
          <w:b/>
          <w:bCs/>
        </w:rPr>
        <w:t>Pavithra V</w:t>
      </w:r>
      <w:r w:rsidR="000A24EE">
        <w:rPr>
          <w:b/>
          <w:bCs/>
        </w:rPr>
        <w:t xml:space="preserve">                                         </w:t>
      </w:r>
    </w:p>
    <w:p w14:paraId="4B81EFF0" w14:textId="250299F1" w:rsidR="00EE5600" w:rsidRDefault="00EE5600" w:rsidP="00EE5600">
      <w:pPr>
        <w:pStyle w:val="Title2"/>
        <w:ind w:left="182"/>
        <w:jc w:val="left"/>
        <w:rPr>
          <w:b/>
          <w:bCs/>
        </w:rPr>
      </w:pPr>
      <w:r>
        <w:rPr>
          <w:b/>
          <w:bCs/>
        </w:rPr>
        <w:t xml:space="preserve">                                         </w:t>
      </w:r>
    </w:p>
    <w:p w14:paraId="3B3F0E27" w14:textId="77777777" w:rsidR="008A1D51" w:rsidRDefault="00EE5600" w:rsidP="00EE5600">
      <w:pPr>
        <w:pStyle w:val="Title2"/>
        <w:ind w:left="182"/>
        <w:jc w:val="left"/>
        <w:rPr>
          <w:b/>
          <w:bCs/>
        </w:rPr>
      </w:pPr>
      <w:r>
        <w:rPr>
          <w:b/>
          <w:bCs/>
        </w:rPr>
        <w:t xml:space="preserve">                </w:t>
      </w:r>
      <w:r w:rsidR="00A61E1E">
        <w:rPr>
          <w:b/>
          <w:bCs/>
        </w:rPr>
        <w:t xml:space="preserve">                    </w:t>
      </w:r>
    </w:p>
    <w:p w14:paraId="6264F830" w14:textId="3573DFA3" w:rsidR="008A1D51" w:rsidRPr="00EE5600" w:rsidRDefault="008A1D51" w:rsidP="008A1D51">
      <w:pPr>
        <w:pStyle w:val="Title2"/>
        <w:ind w:left="182"/>
        <w:jc w:val="left"/>
        <w:rPr>
          <w:b/>
          <w:bCs/>
        </w:rPr>
      </w:pPr>
      <w:r>
        <w:rPr>
          <w:b/>
          <w:bCs/>
        </w:rPr>
        <w:t xml:space="preserve">        </w:t>
      </w:r>
      <w:r w:rsidR="00A61E1E">
        <w:rPr>
          <w:b/>
          <w:bCs/>
        </w:rPr>
        <w:t xml:space="preserve">Submitted By :- </w:t>
      </w:r>
      <w:r w:rsidR="0053407B">
        <w:rPr>
          <w:b/>
          <w:bCs/>
        </w:rPr>
        <w:t xml:space="preserve"> </w:t>
      </w:r>
      <w:r w:rsidR="00F040C2">
        <w:rPr>
          <w:b/>
          <w:bCs/>
        </w:rPr>
        <w:t>Sharmini</w:t>
      </w:r>
      <w:r>
        <w:rPr>
          <w:b/>
          <w:bCs/>
        </w:rPr>
        <w:t xml:space="preserve"> </w:t>
      </w:r>
      <w:r w:rsidR="00DA248F">
        <w:rPr>
          <w:b/>
          <w:bCs/>
        </w:rPr>
        <w:t>M</w:t>
      </w:r>
    </w:p>
    <w:p w14:paraId="28F89037" w14:textId="124A0666" w:rsidR="00EE5600" w:rsidRPr="00EE5600" w:rsidRDefault="00EE5600" w:rsidP="00CE0F98">
      <w:pPr>
        <w:pStyle w:val="Title2"/>
        <w:jc w:val="left"/>
        <w:rPr>
          <w:b/>
          <w:bCs/>
          <w:i/>
          <w:iCs/>
        </w:rPr>
      </w:pPr>
      <w:r>
        <w:rPr>
          <w:b/>
          <w:bCs/>
        </w:rPr>
        <w:t xml:space="preserve">        </w:t>
      </w:r>
    </w:p>
    <w:p w14:paraId="23C6C5BF" w14:textId="1EA0BBA5" w:rsidR="005B713F" w:rsidRDefault="005B713F" w:rsidP="005B713F">
      <w:pPr>
        <w:pStyle w:val="Title2"/>
        <w:jc w:val="left"/>
        <w:rPr>
          <w:b/>
          <w:bCs/>
        </w:rPr>
      </w:pPr>
    </w:p>
    <w:p w14:paraId="70D2396E" w14:textId="77777777" w:rsidR="005B713F" w:rsidRDefault="005B713F" w:rsidP="005B713F">
      <w:pPr>
        <w:pStyle w:val="Title2"/>
        <w:jc w:val="left"/>
        <w:rPr>
          <w:b/>
          <w:bCs/>
        </w:rPr>
      </w:pPr>
    </w:p>
    <w:p w14:paraId="7F91B715" w14:textId="0E76B41A" w:rsidR="005B713F" w:rsidRDefault="005B713F" w:rsidP="005B713F">
      <w:pPr>
        <w:pStyle w:val="Title2"/>
        <w:jc w:val="left"/>
        <w:rPr>
          <w:b/>
          <w:bCs/>
        </w:rPr>
      </w:pPr>
      <w:r>
        <w:rPr>
          <w:b/>
          <w:bCs/>
        </w:rPr>
        <w:t xml:space="preserve">                                                </w:t>
      </w:r>
    </w:p>
    <w:p w14:paraId="1A84EEB7" w14:textId="77777777" w:rsidR="005B713F" w:rsidRDefault="005B713F" w:rsidP="005B713F">
      <w:pPr>
        <w:pStyle w:val="Title2"/>
        <w:jc w:val="left"/>
        <w:rPr>
          <w:b/>
          <w:bCs/>
        </w:rPr>
      </w:pPr>
    </w:p>
    <w:p w14:paraId="5E0F0262" w14:textId="142996A5" w:rsidR="000A24EE" w:rsidRPr="006511FB" w:rsidRDefault="000A24EE" w:rsidP="005B713F">
      <w:pPr>
        <w:pStyle w:val="Title2"/>
        <w:jc w:val="left"/>
        <w:rPr>
          <w:b/>
          <w:bCs/>
        </w:rPr>
      </w:pPr>
      <w:r w:rsidRPr="006511FB">
        <w:rPr>
          <w:b/>
          <w:bCs/>
        </w:rPr>
        <w:t xml:space="preserve">                </w:t>
      </w:r>
      <w:r w:rsidR="00DF6772">
        <w:rPr>
          <w:b/>
          <w:bCs/>
        </w:rPr>
        <w:t xml:space="preserve">                              </w:t>
      </w:r>
    </w:p>
    <w:p w14:paraId="7CB56DDF" w14:textId="77777777" w:rsidR="00C7036E" w:rsidRDefault="00C7036E" w:rsidP="00792A29">
      <w:pPr>
        <w:pStyle w:val="Title2"/>
        <w:jc w:val="left"/>
        <w:rPr>
          <w:b/>
          <w:bCs/>
        </w:rPr>
      </w:pPr>
    </w:p>
    <w:p w14:paraId="0A27AD1D" w14:textId="77777777" w:rsidR="00C7036E" w:rsidRPr="006511FB" w:rsidRDefault="00C7036E" w:rsidP="006D61F8">
      <w:pPr>
        <w:pStyle w:val="Title2"/>
        <w:rPr>
          <w:b/>
          <w:bCs/>
        </w:rPr>
      </w:pPr>
    </w:p>
    <w:p w14:paraId="1CDFFDB3" w14:textId="008CD3D4" w:rsidR="001533E8" w:rsidRPr="006511FB" w:rsidRDefault="001533E8" w:rsidP="006F3271">
      <w:pPr>
        <w:ind w:firstLine="0"/>
        <w:rPr>
          <w:b/>
          <w:bCs/>
        </w:rPr>
      </w:pPr>
    </w:p>
    <w:p w14:paraId="49BEEDCC" w14:textId="409B45D0" w:rsidR="005F0418" w:rsidRDefault="005F0418" w:rsidP="006F3271">
      <w:pPr>
        <w:rPr>
          <w:b/>
          <w:bCs/>
        </w:rPr>
      </w:pPr>
    </w:p>
    <w:p w14:paraId="22A8E55D" w14:textId="0F0A31CA" w:rsidR="00E021BF" w:rsidRPr="007520EE" w:rsidRDefault="001533E8" w:rsidP="007520EE">
      <w:pPr>
        <w:rPr>
          <w:b/>
          <w:bCs/>
        </w:rPr>
      </w:pPr>
      <w:r w:rsidRPr="006511FB">
        <w:rPr>
          <w:b/>
          <w:bCs/>
        </w:rPr>
        <w:t xml:space="preserve">Environmental monitoring problem with solutions using  </w:t>
      </w:r>
      <w:r w:rsidR="006C0865">
        <w:rPr>
          <w:b/>
        </w:rPr>
        <w:t>IOT</w:t>
      </w:r>
      <w:r w:rsidRPr="006511FB">
        <w:rPr>
          <w:b/>
        </w:rPr>
        <w:t xml:space="preserve"> </w:t>
      </w:r>
      <w:r w:rsidRPr="006511FB">
        <w:rPr>
          <w:b/>
          <w:bCs/>
        </w:rPr>
        <w:t xml:space="preserve">and Arduino </w:t>
      </w:r>
    </w:p>
    <w:p w14:paraId="2F5749D3" w14:textId="534F0E6D" w:rsidR="00E021BF" w:rsidRDefault="00E021BF" w:rsidP="006F3271">
      <w:pPr>
        <w:rPr>
          <w:b/>
          <w:bCs/>
        </w:rPr>
      </w:pPr>
    </w:p>
    <w:p w14:paraId="6F8C1522" w14:textId="77777777" w:rsidR="001533E8" w:rsidRPr="006511FB" w:rsidRDefault="001533E8" w:rsidP="009154DF">
      <w:pPr>
        <w:ind w:firstLine="0"/>
        <w:rPr>
          <w:b/>
          <w:bCs/>
        </w:rPr>
      </w:pPr>
    </w:p>
    <w:p w14:paraId="6C13B73B" w14:textId="77777777" w:rsidR="001533E8" w:rsidRPr="006511FB" w:rsidRDefault="001533E8" w:rsidP="00BA6DBE">
      <w:pPr>
        <w:ind w:firstLine="0"/>
        <w:rPr>
          <w:b/>
          <w:bCs/>
          <w:sz w:val="32"/>
          <w:szCs w:val="32"/>
          <w:u w:val="single"/>
        </w:rPr>
      </w:pPr>
      <w:r w:rsidRPr="006511FB">
        <w:rPr>
          <w:b/>
          <w:bCs/>
          <w:sz w:val="32"/>
          <w:szCs w:val="32"/>
          <w:u w:val="single"/>
        </w:rPr>
        <w:t>Problem</w:t>
      </w:r>
      <w:r w:rsidRPr="006511FB">
        <w:rPr>
          <w:b/>
          <w:bCs/>
          <w:sz w:val="32"/>
          <w:szCs w:val="32"/>
        </w:rPr>
        <w:t>:</w:t>
      </w:r>
    </w:p>
    <w:p w14:paraId="4B693244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Inadequate Air Quality Monitoring in a Workspace</w:t>
      </w:r>
    </w:p>
    <w:p w14:paraId="1DBA40D5" w14:textId="77777777" w:rsidR="001533E8" w:rsidRPr="006511FB" w:rsidRDefault="001533E8">
      <w:pPr>
        <w:rPr>
          <w:b/>
          <w:bCs/>
        </w:rPr>
      </w:pPr>
    </w:p>
    <w:p w14:paraId="0D55F4F6" w14:textId="77777777" w:rsidR="001533E8" w:rsidRPr="006511FB" w:rsidRDefault="001533E8" w:rsidP="00636F45">
      <w:pPr>
        <w:ind w:firstLine="0"/>
        <w:rPr>
          <w:b/>
          <w:bCs/>
        </w:rPr>
      </w:pPr>
      <w:r w:rsidRPr="006511FB">
        <w:rPr>
          <w:b/>
          <w:bCs/>
          <w:sz w:val="32"/>
          <w:szCs w:val="32"/>
          <w:u w:val="single"/>
        </w:rPr>
        <w:t>Description</w:t>
      </w:r>
      <w:r w:rsidRPr="006511FB">
        <w:rPr>
          <w:b/>
          <w:bCs/>
        </w:rPr>
        <w:t>:</w:t>
      </w:r>
    </w:p>
    <w:p w14:paraId="35A34315" w14:textId="49D6C34F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In a workspace or indoor environment, it’s essential to monitor air quality to ensure the health and well-being of occupants. However, traditional monitoring systems can be costly and may not provide real-time data.</w:t>
      </w:r>
    </w:p>
    <w:p w14:paraId="6E6719B1" w14:textId="77777777" w:rsidR="001533E8" w:rsidRPr="006511FB" w:rsidRDefault="001533E8" w:rsidP="0047311F">
      <w:pPr>
        <w:ind w:firstLine="0"/>
        <w:rPr>
          <w:b/>
          <w:bCs/>
        </w:rPr>
      </w:pPr>
      <w:r w:rsidRPr="006511FB">
        <w:rPr>
          <w:b/>
          <w:bCs/>
          <w:u w:val="single"/>
        </w:rPr>
        <w:t>Solution</w:t>
      </w:r>
      <w:r w:rsidRPr="006511FB">
        <w:rPr>
          <w:b/>
          <w:bCs/>
        </w:rPr>
        <w:t>:</w:t>
      </w:r>
    </w:p>
    <w:p w14:paraId="04518A59" w14:textId="1B02E3CA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 xml:space="preserve">Create an </w:t>
      </w:r>
      <w:r w:rsidR="00590BE3">
        <w:rPr>
          <w:b/>
        </w:rPr>
        <w:t>I</w:t>
      </w:r>
      <w:r w:rsidR="00F6474B">
        <w:rPr>
          <w:b/>
        </w:rPr>
        <w:t>OT</w:t>
      </w:r>
      <w:r w:rsidRPr="006511FB">
        <w:rPr>
          <w:b/>
          <w:bCs/>
        </w:rPr>
        <w:t>-based Air Quality Monitoring System using Arduino</w:t>
      </w:r>
    </w:p>
    <w:p w14:paraId="5EF82932" w14:textId="77777777" w:rsidR="001533E8" w:rsidRPr="006511FB" w:rsidRDefault="001533E8" w:rsidP="00636F45">
      <w:pPr>
        <w:ind w:firstLine="0"/>
        <w:rPr>
          <w:b/>
          <w:bCs/>
          <w:sz w:val="32"/>
          <w:szCs w:val="32"/>
          <w:u w:val="single"/>
        </w:rPr>
      </w:pPr>
      <w:r w:rsidRPr="006511FB">
        <w:rPr>
          <w:b/>
          <w:bCs/>
          <w:sz w:val="32"/>
          <w:szCs w:val="32"/>
          <w:u w:val="single"/>
        </w:rPr>
        <w:t>Components Needed:</w:t>
      </w:r>
    </w:p>
    <w:p w14:paraId="2F027351" w14:textId="77777777" w:rsidR="007D425E" w:rsidRDefault="007D425E" w:rsidP="007D425E">
      <w:pPr>
        <w:ind w:firstLine="0"/>
        <w:rPr>
          <w:b/>
          <w:bCs/>
        </w:rPr>
      </w:pPr>
      <w:r>
        <w:rPr>
          <w:b/>
          <w:bCs/>
        </w:rPr>
        <w:t xml:space="preserve">             </w:t>
      </w:r>
      <w:r w:rsidR="001533E8" w:rsidRPr="006511FB">
        <w:rPr>
          <w:b/>
          <w:bCs/>
        </w:rPr>
        <w:t>Arduino board (e.g., Arduino Uno</w:t>
      </w:r>
      <w:r>
        <w:rPr>
          <w:b/>
          <w:bCs/>
        </w:rPr>
        <w:t xml:space="preserve">   </w:t>
      </w:r>
    </w:p>
    <w:p w14:paraId="7A4FCDDA" w14:textId="06F8BAA8" w:rsidR="001533E8" w:rsidRPr="006511FB" w:rsidRDefault="007D425E" w:rsidP="007D425E">
      <w:pPr>
        <w:ind w:firstLine="0"/>
        <w:rPr>
          <w:b/>
          <w:bCs/>
        </w:rPr>
      </w:pPr>
      <w:r>
        <w:rPr>
          <w:b/>
          <w:bCs/>
        </w:rPr>
        <w:t xml:space="preserve">                 </w:t>
      </w:r>
      <w:r w:rsidR="001533E8" w:rsidRPr="006511FB">
        <w:rPr>
          <w:b/>
          <w:bCs/>
        </w:rPr>
        <w:t>Air quality sensors (e.g., MQ series sensors for detecting gases like CO2, CO, or VOCs)</w:t>
      </w:r>
    </w:p>
    <w:p w14:paraId="62992479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Temperature and humidity sensor</w:t>
      </w:r>
    </w:p>
    <w:p w14:paraId="28190E99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Wi-Fi module (e.g., ESP8266)</w:t>
      </w:r>
    </w:p>
    <w:p w14:paraId="6451D8D9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Display (e.g., LCD screen)</w:t>
      </w:r>
    </w:p>
    <w:p w14:paraId="32F8F1CC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Smartphone or computer for data visualization</w:t>
      </w:r>
    </w:p>
    <w:p w14:paraId="1360E758" w14:textId="77777777" w:rsidR="001533E8" w:rsidRPr="006511FB" w:rsidRDefault="001533E8" w:rsidP="00636F45">
      <w:pPr>
        <w:ind w:firstLine="0"/>
        <w:rPr>
          <w:b/>
          <w:bCs/>
        </w:rPr>
      </w:pPr>
      <w:r w:rsidRPr="006511FB">
        <w:rPr>
          <w:b/>
          <w:bCs/>
          <w:sz w:val="32"/>
          <w:szCs w:val="32"/>
          <w:u w:val="single"/>
        </w:rPr>
        <w:t>Steps to Implement</w:t>
      </w:r>
      <w:r w:rsidRPr="006511FB">
        <w:rPr>
          <w:b/>
          <w:bCs/>
        </w:rPr>
        <w:t>:</w:t>
      </w:r>
    </w:p>
    <w:p w14:paraId="666D365C" w14:textId="77777777" w:rsidR="001533E8" w:rsidRPr="00F80609" w:rsidRDefault="001533E8" w:rsidP="00636F45">
      <w:pPr>
        <w:ind w:firstLine="0"/>
        <w:rPr>
          <w:b/>
          <w:bCs/>
          <w:sz w:val="32"/>
          <w:szCs w:val="32"/>
          <w:u w:val="single"/>
        </w:rPr>
      </w:pPr>
      <w:r w:rsidRPr="00F80609">
        <w:rPr>
          <w:b/>
          <w:bCs/>
          <w:sz w:val="32"/>
          <w:szCs w:val="32"/>
          <w:u w:val="single"/>
        </w:rPr>
        <w:t>Sensor Integration:</w:t>
      </w:r>
    </w:p>
    <w:p w14:paraId="06CB50B3" w14:textId="77777777" w:rsidR="001533E8" w:rsidRPr="006511FB" w:rsidRDefault="001533E8">
      <w:pPr>
        <w:rPr>
          <w:b/>
          <w:bCs/>
        </w:rPr>
      </w:pPr>
    </w:p>
    <w:p w14:paraId="40E39E5F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Connect air quality sensors (e.g., MQ series) and the temperature and humidity sensor to the Arduino.</w:t>
      </w:r>
    </w:p>
    <w:p w14:paraId="773F76F4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Program the Arduino to read data from these sensors.</w:t>
      </w:r>
    </w:p>
    <w:p w14:paraId="5AD3D969" w14:textId="58648183" w:rsidR="001533E8" w:rsidRPr="006511FB" w:rsidRDefault="001533E8" w:rsidP="007D425E">
      <w:pPr>
        <w:ind w:firstLine="0"/>
        <w:rPr>
          <w:b/>
          <w:bCs/>
        </w:rPr>
      </w:pPr>
      <w:r w:rsidRPr="006511FB">
        <w:rPr>
          <w:b/>
          <w:bCs/>
          <w:sz w:val="32"/>
          <w:szCs w:val="32"/>
          <w:u w:val="single"/>
        </w:rPr>
        <w:t>Data Collection</w:t>
      </w:r>
      <w:r w:rsidRPr="006511FB">
        <w:rPr>
          <w:b/>
          <w:bCs/>
        </w:rPr>
        <w:t>:</w:t>
      </w:r>
    </w:p>
    <w:p w14:paraId="0C486AC3" w14:textId="77777777" w:rsidR="001533E8" w:rsidRPr="006511FB" w:rsidRDefault="001533E8" w:rsidP="00294FDE">
      <w:pPr>
        <w:jc w:val="both"/>
        <w:rPr>
          <w:b/>
          <w:bCs/>
        </w:rPr>
      </w:pPr>
      <w:r w:rsidRPr="006511FB">
        <w:rPr>
          <w:b/>
          <w:bCs/>
        </w:rPr>
        <w:t>Collect air quality data, temperature, and humidity data at regular intervals.</w:t>
      </w:r>
    </w:p>
    <w:p w14:paraId="5134779B" w14:textId="77777777" w:rsidR="001533E8" w:rsidRPr="006511FB" w:rsidRDefault="001533E8" w:rsidP="00294FDE">
      <w:pPr>
        <w:jc w:val="both"/>
        <w:rPr>
          <w:b/>
          <w:bCs/>
        </w:rPr>
      </w:pPr>
      <w:r w:rsidRPr="006511FB">
        <w:rPr>
          <w:b/>
          <w:bCs/>
        </w:rPr>
        <w:t>Store this data locally on the Arduino or transmit it to a cloud-based platform.</w:t>
      </w:r>
    </w:p>
    <w:p w14:paraId="1AFB41EB" w14:textId="2EA412E9" w:rsidR="001533E8" w:rsidRPr="007D425E" w:rsidRDefault="001533E8" w:rsidP="007D425E">
      <w:pPr>
        <w:ind w:firstLine="0"/>
        <w:jc w:val="both"/>
        <w:rPr>
          <w:b/>
          <w:bCs/>
          <w:sz w:val="32"/>
          <w:szCs w:val="32"/>
          <w:u w:val="single"/>
        </w:rPr>
      </w:pPr>
      <w:r w:rsidRPr="006511FB">
        <w:rPr>
          <w:b/>
          <w:bCs/>
          <w:sz w:val="32"/>
          <w:szCs w:val="32"/>
          <w:u w:val="single"/>
        </w:rPr>
        <w:t>Connect to Wi-Fi:</w:t>
      </w:r>
    </w:p>
    <w:p w14:paraId="341C8454" w14:textId="77777777" w:rsidR="001533E8" w:rsidRPr="006511FB" w:rsidRDefault="001533E8" w:rsidP="00294FDE">
      <w:pPr>
        <w:jc w:val="both"/>
        <w:rPr>
          <w:b/>
          <w:bCs/>
        </w:rPr>
      </w:pPr>
      <w:r w:rsidRPr="006511FB">
        <w:rPr>
          <w:b/>
          <w:bCs/>
        </w:rPr>
        <w:t>Use a Wi-Fi module (e.g., ESP8266) to enable internet connectivity.</w:t>
      </w:r>
    </w:p>
    <w:p w14:paraId="450D4795" w14:textId="77777777" w:rsidR="001533E8" w:rsidRPr="006511FB" w:rsidRDefault="001533E8" w:rsidP="00294FDE">
      <w:pPr>
        <w:jc w:val="both"/>
        <w:rPr>
          <w:b/>
          <w:bCs/>
        </w:rPr>
      </w:pPr>
      <w:r w:rsidRPr="006511FB">
        <w:rPr>
          <w:b/>
          <w:bCs/>
        </w:rPr>
        <w:t>Send the collected data to a cloud-based server for remote access.</w:t>
      </w:r>
    </w:p>
    <w:p w14:paraId="2DB5B14F" w14:textId="44E5AB77" w:rsidR="001533E8" w:rsidRPr="006511FB" w:rsidRDefault="001533E8" w:rsidP="007D425E">
      <w:pPr>
        <w:ind w:firstLine="0"/>
        <w:jc w:val="both"/>
        <w:rPr>
          <w:b/>
          <w:bCs/>
        </w:rPr>
      </w:pPr>
      <w:r w:rsidRPr="006511FB">
        <w:rPr>
          <w:b/>
          <w:bCs/>
          <w:sz w:val="32"/>
          <w:szCs w:val="32"/>
          <w:u w:val="single"/>
        </w:rPr>
        <w:t>Data Visualization</w:t>
      </w:r>
      <w:r w:rsidRPr="006511FB">
        <w:rPr>
          <w:b/>
          <w:bCs/>
        </w:rPr>
        <w:t>:</w:t>
      </w:r>
    </w:p>
    <w:p w14:paraId="2E5FFB84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Develop a web or mobile app to visualize the air quality data in real-time.</w:t>
      </w:r>
    </w:p>
    <w:p w14:paraId="51CD0E9E" w14:textId="77777777" w:rsidR="00A63972" w:rsidRPr="006511FB" w:rsidRDefault="001533E8" w:rsidP="00A63972">
      <w:pPr>
        <w:rPr>
          <w:b/>
          <w:bCs/>
        </w:rPr>
      </w:pPr>
      <w:r w:rsidRPr="006511FB">
        <w:rPr>
          <w:b/>
          <w:bCs/>
        </w:rPr>
        <w:t>Display the data on a user-friendly interface, including values for various pollutants and comfort parameters.</w:t>
      </w:r>
    </w:p>
    <w:p w14:paraId="57EA552D" w14:textId="7E7B0DCB" w:rsidR="001533E8" w:rsidRPr="006511FB" w:rsidRDefault="001533E8" w:rsidP="00A63972">
      <w:pPr>
        <w:ind w:firstLine="0"/>
        <w:rPr>
          <w:b/>
          <w:bCs/>
        </w:rPr>
      </w:pPr>
      <w:r w:rsidRPr="006511FB">
        <w:rPr>
          <w:b/>
          <w:bCs/>
          <w:sz w:val="32"/>
          <w:szCs w:val="32"/>
          <w:u w:val="single"/>
        </w:rPr>
        <w:t>Alerts and Notifications</w:t>
      </w:r>
      <w:r w:rsidRPr="006511FB">
        <w:rPr>
          <w:b/>
          <w:bCs/>
        </w:rPr>
        <w:t>:</w:t>
      </w:r>
    </w:p>
    <w:p w14:paraId="53D289D2" w14:textId="77777777" w:rsidR="001533E8" w:rsidRPr="006511FB" w:rsidRDefault="001533E8">
      <w:pPr>
        <w:rPr>
          <w:b/>
          <w:bCs/>
        </w:rPr>
      </w:pPr>
    </w:p>
    <w:p w14:paraId="4EFE1B66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Implement threshold values for air quality parameters.</w:t>
      </w:r>
    </w:p>
    <w:p w14:paraId="2106F87F" w14:textId="77777777" w:rsidR="009C3E19" w:rsidRPr="006511FB" w:rsidRDefault="001533E8" w:rsidP="009C3E19">
      <w:pPr>
        <w:rPr>
          <w:b/>
          <w:bCs/>
        </w:rPr>
      </w:pPr>
      <w:r w:rsidRPr="006511FB">
        <w:rPr>
          <w:b/>
          <w:bCs/>
        </w:rPr>
        <w:t>Send alerts or notifications to users when air quality falls below acceptable levels.</w:t>
      </w:r>
    </w:p>
    <w:p w14:paraId="3B6652CE" w14:textId="23780E20" w:rsidR="001533E8" w:rsidRPr="006511FB" w:rsidRDefault="001533E8" w:rsidP="007D425E">
      <w:pPr>
        <w:ind w:firstLine="0"/>
        <w:rPr>
          <w:b/>
          <w:bCs/>
        </w:rPr>
      </w:pPr>
      <w:r w:rsidRPr="006511FB">
        <w:rPr>
          <w:b/>
          <w:bCs/>
          <w:sz w:val="32"/>
          <w:szCs w:val="32"/>
          <w:u w:val="single"/>
        </w:rPr>
        <w:t>Benefits</w:t>
      </w:r>
      <w:r w:rsidRPr="006511FB">
        <w:rPr>
          <w:b/>
          <w:bCs/>
          <w:sz w:val="32"/>
          <w:szCs w:val="32"/>
        </w:rPr>
        <w:t>:</w:t>
      </w:r>
    </w:p>
    <w:p w14:paraId="5F836BAC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Real-time monitoring: Get up-to-the-minute air quality information for better decision-making.</w:t>
      </w:r>
    </w:p>
    <w:p w14:paraId="4FC68039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Cost-effective: Arduino-based solutions are affordable compared to commercial systems.</w:t>
      </w:r>
    </w:p>
    <w:p w14:paraId="0D31E347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Remote access: Access data remotely using a smartphone or computer.</w:t>
      </w:r>
    </w:p>
    <w:p w14:paraId="4DE8C2BB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Health and safety: Ensure a safe and comfortable environment for occupants.</w:t>
      </w:r>
    </w:p>
    <w:p w14:paraId="758352A7" w14:textId="77777777" w:rsidR="001533E8" w:rsidRPr="006511FB" w:rsidRDefault="001533E8">
      <w:pPr>
        <w:rPr>
          <w:b/>
          <w:bCs/>
        </w:rPr>
      </w:pPr>
      <w:r w:rsidRPr="006511FB">
        <w:rPr>
          <w:b/>
          <w:bCs/>
        </w:rPr>
        <w:t>This IoT-based air quality monitoring system using Arduino helps address the issue of inadequate air quality monitoring in indoor spaces. It provides real-time data, alerts, and remote access for improved environmental health and safety</w:t>
      </w:r>
    </w:p>
    <w:p w14:paraId="19F5D3DD" w14:textId="77777777" w:rsidR="00224BA5" w:rsidRPr="006511FB" w:rsidRDefault="00224BA5">
      <w:pPr>
        <w:rPr>
          <w:b/>
          <w:bCs/>
        </w:rPr>
      </w:pPr>
    </w:p>
    <w:p w14:paraId="335D2FF6" w14:textId="32BD0F04" w:rsidR="00725AB2" w:rsidRDefault="00C04F6E">
      <w:r>
        <w:br w:type="page"/>
      </w:r>
    </w:p>
    <w:p w14:paraId="14E8E012" w14:textId="3B662D81" w:rsidR="00725AB2" w:rsidRDefault="00725AB2" w:rsidP="002A4698">
      <w:pPr>
        <w:pStyle w:val="TOCHeading"/>
        <w:jc w:val="left"/>
      </w:pPr>
    </w:p>
    <w:p w14:paraId="5146580F" w14:textId="2992D870" w:rsidR="00725AB2" w:rsidRDefault="00725AB2" w:rsidP="00BB0120">
      <w:pPr>
        <w:pStyle w:val="SectionTitle"/>
        <w:jc w:val="left"/>
      </w:pPr>
    </w:p>
    <w:sectPr w:rsidR="00725AB2">
      <w:footnotePr>
        <w:pos w:val="beneathText"/>
      </w:footnotePr>
      <w:pgSz w:w="12240" w:h="15840" w:code="1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46C83" w14:textId="77777777" w:rsidR="004C4098" w:rsidRDefault="004C4098">
      <w:pPr>
        <w:spacing w:line="240" w:lineRule="auto"/>
      </w:pPr>
      <w:r>
        <w:separator/>
      </w:r>
    </w:p>
  </w:endnote>
  <w:endnote w:type="continuationSeparator" w:id="0">
    <w:p w14:paraId="72775BC5" w14:textId="77777777" w:rsidR="004C4098" w:rsidRDefault="004C4098">
      <w:pPr>
        <w:spacing w:line="240" w:lineRule="auto"/>
      </w:pPr>
      <w:r>
        <w:continuationSeparator/>
      </w:r>
    </w:p>
  </w:endnote>
  <w:endnote w:type="continuationNotice" w:id="1">
    <w:p w14:paraId="2B9962D1" w14:textId="77777777" w:rsidR="004C4098" w:rsidRDefault="004C409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9FCF" w14:textId="77777777" w:rsidR="004C4098" w:rsidRDefault="004C4098">
      <w:pPr>
        <w:spacing w:line="240" w:lineRule="auto"/>
      </w:pPr>
      <w:r>
        <w:separator/>
      </w:r>
    </w:p>
  </w:footnote>
  <w:footnote w:type="continuationSeparator" w:id="0">
    <w:p w14:paraId="50E7422E" w14:textId="77777777" w:rsidR="004C4098" w:rsidRDefault="004C4098">
      <w:pPr>
        <w:spacing w:line="240" w:lineRule="auto"/>
      </w:pPr>
      <w:r>
        <w:continuationSeparator/>
      </w:r>
    </w:p>
  </w:footnote>
  <w:footnote w:type="continuationNotice" w:id="1">
    <w:p w14:paraId="5DD1D646" w14:textId="77777777" w:rsidR="004C4098" w:rsidRDefault="004C409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08D95" w14:textId="77777777" w:rsidR="00725AB2" w:rsidRDefault="00C04F6E">
    <w:pPr>
      <w:pStyle w:val="Header"/>
    </w:pPr>
    <w:sdt>
      <w:sdtPr>
        <w:rPr>
          <w:rStyle w:val="Strong"/>
        </w:rPr>
        <w:alias w:val="Running head"/>
        <w:tag w:val=""/>
        <w:id w:val="1072628492"/>
        <w:placeholder>
          <w:docPart w:val="1F5A4D588F556445A9908088AC37F5B2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6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36305" w14:textId="77777777" w:rsidR="00725AB2" w:rsidRDefault="00C04F6E">
    <w:pPr>
      <w:pStyle w:val="Header"/>
      <w:rPr>
        <w:rStyle w:val="Strong"/>
      </w:rPr>
    </w:pPr>
    <w:r>
      <w:t xml:space="preserve">Running head: </w:t>
    </w:r>
    <w:sdt>
      <w:sdtPr>
        <w:rPr>
          <w:rStyle w:val="Strong"/>
        </w:rPr>
        <w:alias w:val="Running head"/>
        <w:tag w:val=""/>
        <w:id w:val="-696842620"/>
        <w:placeholder>
          <w:docPart w:val="2B3D49C1959DFC46980B109313516C34"/>
        </w:placeholder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>
          <w:rPr>
            <w:rStyle w:val="Strong"/>
          </w:rPr>
          <w:t>[Shortened Title up to 50 Characters]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5861F5"/>
    <w:multiLevelType w:val="hybridMultilevel"/>
    <w:tmpl w:val="803AC150"/>
    <w:lvl w:ilvl="0" w:tplc="FFFFFFFF">
      <w:start w:val="1"/>
      <w:numFmt w:val="decimal"/>
      <w:lvlText w:val="%1."/>
      <w:lvlJc w:val="left"/>
      <w:pPr>
        <w:ind w:left="5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2" w:hanging="360"/>
      </w:pPr>
    </w:lvl>
    <w:lvl w:ilvl="2" w:tplc="0409001B" w:tentative="1">
      <w:start w:val="1"/>
      <w:numFmt w:val="lowerRoman"/>
      <w:lvlText w:val="%3."/>
      <w:lvlJc w:val="right"/>
      <w:pPr>
        <w:ind w:left="1982" w:hanging="180"/>
      </w:pPr>
    </w:lvl>
    <w:lvl w:ilvl="3" w:tplc="0409000F" w:tentative="1">
      <w:start w:val="1"/>
      <w:numFmt w:val="decimal"/>
      <w:lvlText w:val="%4."/>
      <w:lvlJc w:val="left"/>
      <w:pPr>
        <w:ind w:left="2702" w:hanging="360"/>
      </w:pPr>
    </w:lvl>
    <w:lvl w:ilvl="4" w:tplc="04090019" w:tentative="1">
      <w:start w:val="1"/>
      <w:numFmt w:val="lowerLetter"/>
      <w:lvlText w:val="%5."/>
      <w:lvlJc w:val="left"/>
      <w:pPr>
        <w:ind w:left="3422" w:hanging="360"/>
      </w:pPr>
    </w:lvl>
    <w:lvl w:ilvl="5" w:tplc="0409001B" w:tentative="1">
      <w:start w:val="1"/>
      <w:numFmt w:val="lowerRoman"/>
      <w:lvlText w:val="%6."/>
      <w:lvlJc w:val="right"/>
      <w:pPr>
        <w:ind w:left="4142" w:hanging="180"/>
      </w:pPr>
    </w:lvl>
    <w:lvl w:ilvl="6" w:tplc="0409000F" w:tentative="1">
      <w:start w:val="1"/>
      <w:numFmt w:val="decimal"/>
      <w:lvlText w:val="%7."/>
      <w:lvlJc w:val="left"/>
      <w:pPr>
        <w:ind w:left="4862" w:hanging="360"/>
      </w:pPr>
    </w:lvl>
    <w:lvl w:ilvl="7" w:tplc="04090019" w:tentative="1">
      <w:start w:val="1"/>
      <w:numFmt w:val="lowerLetter"/>
      <w:lvlText w:val="%8."/>
      <w:lvlJc w:val="left"/>
      <w:pPr>
        <w:ind w:left="5582" w:hanging="360"/>
      </w:pPr>
    </w:lvl>
    <w:lvl w:ilvl="8" w:tplc="0409001B" w:tentative="1">
      <w:start w:val="1"/>
      <w:numFmt w:val="lowerRoman"/>
      <w:lvlText w:val="%9."/>
      <w:lvlJc w:val="right"/>
      <w:pPr>
        <w:ind w:left="6302" w:hanging="180"/>
      </w:pPr>
    </w:lvl>
  </w:abstractNum>
  <w:abstractNum w:abstractNumId="11" w15:restartNumberingAfterBreak="0">
    <w:nsid w:val="3680099E"/>
    <w:multiLevelType w:val="hybridMultilevel"/>
    <w:tmpl w:val="6630D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60DBC"/>
    <w:multiLevelType w:val="hybridMultilevel"/>
    <w:tmpl w:val="4F20E8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9DF0227"/>
    <w:multiLevelType w:val="hybridMultilevel"/>
    <w:tmpl w:val="961E9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B44B62"/>
    <w:multiLevelType w:val="hybridMultilevel"/>
    <w:tmpl w:val="8764A61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1999280">
    <w:abstractNumId w:val="9"/>
  </w:num>
  <w:num w:numId="2" w16cid:durableId="2002267076">
    <w:abstractNumId w:val="7"/>
  </w:num>
  <w:num w:numId="3" w16cid:durableId="1128816903">
    <w:abstractNumId w:val="6"/>
  </w:num>
  <w:num w:numId="4" w16cid:durableId="1568109488">
    <w:abstractNumId w:val="5"/>
  </w:num>
  <w:num w:numId="5" w16cid:durableId="1099375450">
    <w:abstractNumId w:val="4"/>
  </w:num>
  <w:num w:numId="6" w16cid:durableId="752052447">
    <w:abstractNumId w:val="8"/>
  </w:num>
  <w:num w:numId="7" w16cid:durableId="830103487">
    <w:abstractNumId w:val="3"/>
  </w:num>
  <w:num w:numId="8" w16cid:durableId="1702978135">
    <w:abstractNumId w:val="2"/>
  </w:num>
  <w:num w:numId="9" w16cid:durableId="2142653640">
    <w:abstractNumId w:val="1"/>
  </w:num>
  <w:num w:numId="10" w16cid:durableId="878667334">
    <w:abstractNumId w:val="0"/>
  </w:num>
  <w:num w:numId="11" w16cid:durableId="966668645">
    <w:abstractNumId w:val="9"/>
    <w:lvlOverride w:ilvl="0">
      <w:startOverride w:val="1"/>
    </w:lvlOverride>
  </w:num>
  <w:num w:numId="12" w16cid:durableId="286132785">
    <w:abstractNumId w:val="11"/>
  </w:num>
  <w:num w:numId="13" w16cid:durableId="232661673">
    <w:abstractNumId w:val="14"/>
  </w:num>
  <w:num w:numId="14" w16cid:durableId="1005328980">
    <w:abstractNumId w:val="10"/>
  </w:num>
  <w:num w:numId="15" w16cid:durableId="1246955211">
    <w:abstractNumId w:val="12"/>
  </w:num>
  <w:num w:numId="16" w16cid:durableId="15349215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attachedTemplate r:id="rId1"/>
  <w:revisionView w:inkAnnotations="0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FCC"/>
    <w:rsid w:val="00006C38"/>
    <w:rsid w:val="00010139"/>
    <w:rsid w:val="000233B6"/>
    <w:rsid w:val="000258EF"/>
    <w:rsid w:val="000438D0"/>
    <w:rsid w:val="00067B31"/>
    <w:rsid w:val="00087AFB"/>
    <w:rsid w:val="000919EE"/>
    <w:rsid w:val="00096398"/>
    <w:rsid w:val="000A24EE"/>
    <w:rsid w:val="000B5C41"/>
    <w:rsid w:val="000C4936"/>
    <w:rsid w:val="000D45C2"/>
    <w:rsid w:val="000F435D"/>
    <w:rsid w:val="00101D8C"/>
    <w:rsid w:val="00105AA7"/>
    <w:rsid w:val="00106470"/>
    <w:rsid w:val="001279EE"/>
    <w:rsid w:val="00145E0D"/>
    <w:rsid w:val="0014624F"/>
    <w:rsid w:val="0014632E"/>
    <w:rsid w:val="001533E8"/>
    <w:rsid w:val="001719CF"/>
    <w:rsid w:val="00184E75"/>
    <w:rsid w:val="00193CB1"/>
    <w:rsid w:val="001B167D"/>
    <w:rsid w:val="001B3F17"/>
    <w:rsid w:val="001B6ED3"/>
    <w:rsid w:val="001C5C4E"/>
    <w:rsid w:val="001C7DEF"/>
    <w:rsid w:val="001D4D66"/>
    <w:rsid w:val="00206E1B"/>
    <w:rsid w:val="00210D84"/>
    <w:rsid w:val="00221C19"/>
    <w:rsid w:val="00224BA5"/>
    <w:rsid w:val="00226988"/>
    <w:rsid w:val="00232A54"/>
    <w:rsid w:val="00234EB7"/>
    <w:rsid w:val="0024447D"/>
    <w:rsid w:val="00247046"/>
    <w:rsid w:val="0026514F"/>
    <w:rsid w:val="0028070A"/>
    <w:rsid w:val="00294EB5"/>
    <w:rsid w:val="00294FDE"/>
    <w:rsid w:val="002A4698"/>
    <w:rsid w:val="002B3AF1"/>
    <w:rsid w:val="002B481F"/>
    <w:rsid w:val="002C2E62"/>
    <w:rsid w:val="00304A97"/>
    <w:rsid w:val="003101DE"/>
    <w:rsid w:val="00327DDE"/>
    <w:rsid w:val="00332610"/>
    <w:rsid w:val="00352ABA"/>
    <w:rsid w:val="00360F7B"/>
    <w:rsid w:val="0037421E"/>
    <w:rsid w:val="00384D8D"/>
    <w:rsid w:val="003B7F1C"/>
    <w:rsid w:val="003F40B7"/>
    <w:rsid w:val="00441180"/>
    <w:rsid w:val="00464C6E"/>
    <w:rsid w:val="00466B93"/>
    <w:rsid w:val="0047311F"/>
    <w:rsid w:val="00475667"/>
    <w:rsid w:val="00495037"/>
    <w:rsid w:val="004A417E"/>
    <w:rsid w:val="004C2015"/>
    <w:rsid w:val="004C4098"/>
    <w:rsid w:val="004D62D1"/>
    <w:rsid w:val="004E307E"/>
    <w:rsid w:val="004F0408"/>
    <w:rsid w:val="004F69AF"/>
    <w:rsid w:val="005028B2"/>
    <w:rsid w:val="0051493E"/>
    <w:rsid w:val="00520403"/>
    <w:rsid w:val="0052186F"/>
    <w:rsid w:val="005326E6"/>
    <w:rsid w:val="00533C8D"/>
    <w:rsid w:val="0053407B"/>
    <w:rsid w:val="00540DAE"/>
    <w:rsid w:val="00543679"/>
    <w:rsid w:val="005454E1"/>
    <w:rsid w:val="00545635"/>
    <w:rsid w:val="00546C65"/>
    <w:rsid w:val="005479BE"/>
    <w:rsid w:val="00567020"/>
    <w:rsid w:val="00576995"/>
    <w:rsid w:val="00586C79"/>
    <w:rsid w:val="00590BE3"/>
    <w:rsid w:val="0059768D"/>
    <w:rsid w:val="005B6D58"/>
    <w:rsid w:val="005B713F"/>
    <w:rsid w:val="005E2D53"/>
    <w:rsid w:val="005E4106"/>
    <w:rsid w:val="005F0418"/>
    <w:rsid w:val="005F6D45"/>
    <w:rsid w:val="00607FCC"/>
    <w:rsid w:val="00621C04"/>
    <w:rsid w:val="0062421B"/>
    <w:rsid w:val="00625790"/>
    <w:rsid w:val="00632D74"/>
    <w:rsid w:val="00636F45"/>
    <w:rsid w:val="00644606"/>
    <w:rsid w:val="00645558"/>
    <w:rsid w:val="0065068C"/>
    <w:rsid w:val="006511FB"/>
    <w:rsid w:val="0065161D"/>
    <w:rsid w:val="00663A33"/>
    <w:rsid w:val="006A1D43"/>
    <w:rsid w:val="006A33A2"/>
    <w:rsid w:val="006A65B6"/>
    <w:rsid w:val="006B0896"/>
    <w:rsid w:val="006B7037"/>
    <w:rsid w:val="006C0865"/>
    <w:rsid w:val="006C1E65"/>
    <w:rsid w:val="006D01C4"/>
    <w:rsid w:val="006D61F8"/>
    <w:rsid w:val="006E41C9"/>
    <w:rsid w:val="006F3271"/>
    <w:rsid w:val="006F7BF1"/>
    <w:rsid w:val="007006FF"/>
    <w:rsid w:val="00700DAC"/>
    <w:rsid w:val="0071170B"/>
    <w:rsid w:val="00725AB2"/>
    <w:rsid w:val="0074054E"/>
    <w:rsid w:val="007432F6"/>
    <w:rsid w:val="007520EE"/>
    <w:rsid w:val="0075561B"/>
    <w:rsid w:val="007563FE"/>
    <w:rsid w:val="00784D38"/>
    <w:rsid w:val="00786C81"/>
    <w:rsid w:val="00792A29"/>
    <w:rsid w:val="007A1BB5"/>
    <w:rsid w:val="007A3FB9"/>
    <w:rsid w:val="007A4202"/>
    <w:rsid w:val="007B7C48"/>
    <w:rsid w:val="007C07B2"/>
    <w:rsid w:val="007C21E6"/>
    <w:rsid w:val="007D22CE"/>
    <w:rsid w:val="007D2EF9"/>
    <w:rsid w:val="007D425E"/>
    <w:rsid w:val="00803634"/>
    <w:rsid w:val="008055D2"/>
    <w:rsid w:val="00806792"/>
    <w:rsid w:val="008227EB"/>
    <w:rsid w:val="0082405F"/>
    <w:rsid w:val="00827099"/>
    <w:rsid w:val="0085242C"/>
    <w:rsid w:val="00853601"/>
    <w:rsid w:val="00862E44"/>
    <w:rsid w:val="008700FB"/>
    <w:rsid w:val="0088254F"/>
    <w:rsid w:val="00885AEA"/>
    <w:rsid w:val="00886485"/>
    <w:rsid w:val="008976A2"/>
    <w:rsid w:val="008A1293"/>
    <w:rsid w:val="008A1D51"/>
    <w:rsid w:val="008A2520"/>
    <w:rsid w:val="008B2E0D"/>
    <w:rsid w:val="008B5DB9"/>
    <w:rsid w:val="008B5DDF"/>
    <w:rsid w:val="008D1B37"/>
    <w:rsid w:val="008E273C"/>
    <w:rsid w:val="008F2480"/>
    <w:rsid w:val="008F2873"/>
    <w:rsid w:val="008F385F"/>
    <w:rsid w:val="008F77EC"/>
    <w:rsid w:val="009150A8"/>
    <w:rsid w:val="009154DF"/>
    <w:rsid w:val="00923B9F"/>
    <w:rsid w:val="00931509"/>
    <w:rsid w:val="009422B6"/>
    <w:rsid w:val="00953221"/>
    <w:rsid w:val="009545A3"/>
    <w:rsid w:val="00955623"/>
    <w:rsid w:val="0096209D"/>
    <w:rsid w:val="0096733F"/>
    <w:rsid w:val="00977A6E"/>
    <w:rsid w:val="009935C0"/>
    <w:rsid w:val="00994979"/>
    <w:rsid w:val="009B4810"/>
    <w:rsid w:val="009C3E19"/>
    <w:rsid w:val="009D0940"/>
    <w:rsid w:val="009F307E"/>
    <w:rsid w:val="009F3F7F"/>
    <w:rsid w:val="00A03014"/>
    <w:rsid w:val="00A169C8"/>
    <w:rsid w:val="00A275A6"/>
    <w:rsid w:val="00A304C5"/>
    <w:rsid w:val="00A32A7B"/>
    <w:rsid w:val="00A41E26"/>
    <w:rsid w:val="00A52521"/>
    <w:rsid w:val="00A540AD"/>
    <w:rsid w:val="00A61E1E"/>
    <w:rsid w:val="00A63972"/>
    <w:rsid w:val="00A71945"/>
    <w:rsid w:val="00A76D18"/>
    <w:rsid w:val="00A8112D"/>
    <w:rsid w:val="00A8549D"/>
    <w:rsid w:val="00A97801"/>
    <w:rsid w:val="00AA135D"/>
    <w:rsid w:val="00AA1CDD"/>
    <w:rsid w:val="00AA215E"/>
    <w:rsid w:val="00AB7B07"/>
    <w:rsid w:val="00AD2927"/>
    <w:rsid w:val="00AF2EAA"/>
    <w:rsid w:val="00AF69DC"/>
    <w:rsid w:val="00B01194"/>
    <w:rsid w:val="00B02B23"/>
    <w:rsid w:val="00B05175"/>
    <w:rsid w:val="00B12A3C"/>
    <w:rsid w:val="00B13D52"/>
    <w:rsid w:val="00B2620E"/>
    <w:rsid w:val="00B6239D"/>
    <w:rsid w:val="00B63F3C"/>
    <w:rsid w:val="00B7249F"/>
    <w:rsid w:val="00B725D0"/>
    <w:rsid w:val="00B730AD"/>
    <w:rsid w:val="00B93B84"/>
    <w:rsid w:val="00B93D2E"/>
    <w:rsid w:val="00B94650"/>
    <w:rsid w:val="00BA368C"/>
    <w:rsid w:val="00BA6DBE"/>
    <w:rsid w:val="00BB0120"/>
    <w:rsid w:val="00BC1CEC"/>
    <w:rsid w:val="00BC4E00"/>
    <w:rsid w:val="00BF2894"/>
    <w:rsid w:val="00C06EAE"/>
    <w:rsid w:val="00C26668"/>
    <w:rsid w:val="00C31432"/>
    <w:rsid w:val="00C321FA"/>
    <w:rsid w:val="00C609A8"/>
    <w:rsid w:val="00C62EF3"/>
    <w:rsid w:val="00C7036E"/>
    <w:rsid w:val="00C723B5"/>
    <w:rsid w:val="00C7359C"/>
    <w:rsid w:val="00C81A5B"/>
    <w:rsid w:val="00C8692F"/>
    <w:rsid w:val="00C86BC1"/>
    <w:rsid w:val="00C931B5"/>
    <w:rsid w:val="00C946AF"/>
    <w:rsid w:val="00CA4E14"/>
    <w:rsid w:val="00CC0767"/>
    <w:rsid w:val="00CC5E9D"/>
    <w:rsid w:val="00CE0F98"/>
    <w:rsid w:val="00CF08E4"/>
    <w:rsid w:val="00CF5AEF"/>
    <w:rsid w:val="00D0566C"/>
    <w:rsid w:val="00D33E7C"/>
    <w:rsid w:val="00D502E1"/>
    <w:rsid w:val="00D50AA0"/>
    <w:rsid w:val="00D56982"/>
    <w:rsid w:val="00D6051B"/>
    <w:rsid w:val="00D648C5"/>
    <w:rsid w:val="00D72C57"/>
    <w:rsid w:val="00D83BBB"/>
    <w:rsid w:val="00D870EA"/>
    <w:rsid w:val="00DA248F"/>
    <w:rsid w:val="00DA7823"/>
    <w:rsid w:val="00DB209C"/>
    <w:rsid w:val="00DE49A1"/>
    <w:rsid w:val="00DF6772"/>
    <w:rsid w:val="00E021BF"/>
    <w:rsid w:val="00E13DF6"/>
    <w:rsid w:val="00E1474E"/>
    <w:rsid w:val="00E2630F"/>
    <w:rsid w:val="00E54C70"/>
    <w:rsid w:val="00E5629F"/>
    <w:rsid w:val="00E579CC"/>
    <w:rsid w:val="00E73019"/>
    <w:rsid w:val="00E75280"/>
    <w:rsid w:val="00E82F1C"/>
    <w:rsid w:val="00E83F90"/>
    <w:rsid w:val="00E90170"/>
    <w:rsid w:val="00E95555"/>
    <w:rsid w:val="00EB3307"/>
    <w:rsid w:val="00EB7DAB"/>
    <w:rsid w:val="00EC67DD"/>
    <w:rsid w:val="00EC7388"/>
    <w:rsid w:val="00EE5600"/>
    <w:rsid w:val="00EF5A1E"/>
    <w:rsid w:val="00EF6EC9"/>
    <w:rsid w:val="00F0300A"/>
    <w:rsid w:val="00F040C2"/>
    <w:rsid w:val="00F2166F"/>
    <w:rsid w:val="00F469A8"/>
    <w:rsid w:val="00F62BEC"/>
    <w:rsid w:val="00F6474B"/>
    <w:rsid w:val="00F67898"/>
    <w:rsid w:val="00F722F0"/>
    <w:rsid w:val="00F80609"/>
    <w:rsid w:val="00F810AC"/>
    <w:rsid w:val="00F875C5"/>
    <w:rsid w:val="00FA50AC"/>
    <w:rsid w:val="00FB784F"/>
    <w:rsid w:val="00FD097C"/>
    <w:rsid w:val="00FD10A4"/>
    <w:rsid w:val="00FD7F68"/>
    <w:rsid w:val="00FE1650"/>
    <w:rsid w:val="00FE3C89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E5E6B"/>
  <w15:chartTrackingRefBased/>
  <w15:docId w15:val="{6CADBAE7-C595-224B-9D4E-7A0464B3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glossaryDocument" Target="glossary/document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2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4FFE7D95-DE11-8449-BE1C-B4500E27CA37%7dtf50002067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5A4D588F556445A9908088AC37F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2C63-BFA9-254A-A073-50E1DC7CFBFD}"/>
      </w:docPartPr>
      <w:docPartBody>
        <w:p w:rsidR="00C13D82" w:rsidRDefault="00B15ED3">
          <w:pPr>
            <w:pStyle w:val="1F5A4D588F556445A9908088AC37F5B2"/>
          </w:pPr>
          <w:r>
            <w:t xml:space="preserve">[Place all tables for your paper in a tables section, following references (and, if applicable, footnotes).  Start a new page for each table, include a table number and table title for each, as shown on this page.  All explanatory text appears in a </w:t>
          </w:r>
          <w:r>
            <w:t>table note that follows the table, such as this one.  Use the Table/Figure style to get the spacing between table and note.  Tables in APA format can use single or 1.5 line spacing.  Include a heading for every row and column, even if the content seems obv</w:t>
          </w:r>
          <w:r>
            <w:t>ious.  To insert a table, on the Insert tab, tap Table.  New tables that you create in this document use APA format by default.]</w:t>
          </w:r>
        </w:p>
      </w:docPartBody>
    </w:docPart>
    <w:docPart>
      <w:docPartPr>
        <w:name w:val="2B3D49C1959DFC46980B109313516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51A70-C4E6-F44D-A193-5EAB1F8F4A19}"/>
      </w:docPartPr>
      <w:docPartBody>
        <w:p w:rsidR="00C13D82" w:rsidRDefault="00B15ED3">
          <w:pPr>
            <w:pStyle w:val="2B3D49C1959DFC46980B109313516C34"/>
          </w:pPr>
          <w:r>
            <w:t xml:space="preserve">[Include all figures in their own section, following references (and footnotes and tables, if applicable).  Include a numbered </w:t>
          </w:r>
          <w:r>
            <w:t>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3F"/>
    <w:rsid w:val="00045E30"/>
    <w:rsid w:val="00251586"/>
    <w:rsid w:val="002F7B00"/>
    <w:rsid w:val="005163D1"/>
    <w:rsid w:val="00701BED"/>
    <w:rsid w:val="00716B48"/>
    <w:rsid w:val="008F5444"/>
    <w:rsid w:val="00AD0199"/>
    <w:rsid w:val="00B15ED3"/>
    <w:rsid w:val="00C13D82"/>
    <w:rsid w:val="00D3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  <w14:ligatures w14:val="none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eastAsia="ja-JP"/>
      <w14:ligatures w14:val="none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1F5A4D588F556445A9908088AC37F5B2">
    <w:name w:val="1F5A4D588F556445A9908088AC37F5B2"/>
  </w:style>
  <w:style w:type="paragraph" w:customStyle="1" w:styleId="2B3D49C1959DFC46980B109313516C34">
    <w:name w:val="2B3D49C1959DFC46980B109313516C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AB15320F-AF90-414B-8D64-F5D23A84B20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%7b4FFE7D95-DE11-8449-BE1C-B4500E27CA37%7dtf50002067.dotx</Template>
  <TotalTime>1</TotalTime>
  <Pages>1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cp:lastModifiedBy>velvelvizhi7@gmail.com</cp:lastModifiedBy>
  <cp:revision>2</cp:revision>
  <dcterms:created xsi:type="dcterms:W3CDTF">2023-10-17T06:10:00Z</dcterms:created>
  <dcterms:modified xsi:type="dcterms:W3CDTF">2023-10-17T06:10:00Z</dcterms:modified>
</cp:coreProperties>
</file>